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F74386" w:rsidRDefault="00F74386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F74386" w:rsidRDefault="00F74386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74386" w:rsidRDefault="00F74386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F74386" w:rsidRDefault="00F74386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F74386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F74386" w:rsidRDefault="00F74386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F74386" w:rsidRDefault="00F74386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F74386" w:rsidRDefault="00F74386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F74386" w:rsidRDefault="00F74386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F74386" w:rsidRDefault="00F74386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F74386" w:rsidRDefault="00F7438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74386" w:rsidRDefault="00F74386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F74386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F74386" w:rsidRDefault="00F74386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F74386" w:rsidRDefault="00F74386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F74386" w:rsidRDefault="00F74386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F74386" w:rsidRDefault="00F74386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F74386" w:rsidRDefault="00F74386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74386" w:rsidRDefault="00F7438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74386" w:rsidRDefault="00F74386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7438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7438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7438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7438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7438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7438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7438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7438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7438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Pr="005F7CD0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Pr="005F7CD0" w:rsidRDefault="005F7CD0">
      <w:pPr>
        <w:rPr>
          <w:sz w:val="24"/>
          <w:szCs w:val="24"/>
        </w:rPr>
      </w:pPr>
      <w:r w:rsidRPr="005F7CD0">
        <w:rPr>
          <w:sz w:val="24"/>
          <w:szCs w:val="24"/>
        </w:rPr>
        <w:t>Modelagem de Software, é uma forma de como explicar o funcionamento, e como o sistema ou próprio software se desenha para ter um melhor aproveitamento.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B4701D" w:rsidRPr="005F7CD0" w:rsidRDefault="005F7CD0">
      <w:pPr>
        <w:rPr>
          <w:sz w:val="24"/>
          <w:szCs w:val="24"/>
        </w:rPr>
      </w:pPr>
      <w:r w:rsidRPr="005F7CD0">
        <w:rPr>
          <w:sz w:val="24"/>
          <w:szCs w:val="24"/>
        </w:rPr>
        <w:t xml:space="preserve">Modelo feito pelo </w:t>
      </w:r>
      <w:bookmarkStart w:id="6" w:name="_GoBack"/>
      <w:bookmarkEnd w:id="6"/>
      <w:proofErr w:type="spellStart"/>
      <w:r w:rsidRPr="005F7CD0">
        <w:rPr>
          <w:sz w:val="24"/>
          <w:szCs w:val="24"/>
        </w:rPr>
        <w:t>excel</w:t>
      </w:r>
      <w:proofErr w:type="spellEnd"/>
      <w:r w:rsidRPr="005F7CD0">
        <w:rPr>
          <w:sz w:val="24"/>
          <w:szCs w:val="24"/>
        </w:rPr>
        <w:t>, exercendo as funcionalidades correspondidas, contendo chaves primárias e estrangeiras.</w:t>
      </w:r>
    </w:p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00"/>
        <w:gridCol w:w="96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Usuá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rios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Nome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F74386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e@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F74386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a@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F74386" w:rsidP="00B470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B4701D" w:rsidRPr="00B4701D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q@</w:t>
              </w:r>
            </w:hyperlink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B4701D" w:rsidRDefault="00B4701D"/>
    <w:tbl>
      <w:tblPr>
        <w:tblW w:w="4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32"/>
        <w:gridCol w:w="960"/>
        <w:gridCol w:w="960"/>
        <w:gridCol w:w="108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ID_Especiliadade</w:t>
            </w:r>
            <w:proofErr w:type="spellEnd"/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4701D" w:rsidRDefault="00B4701D"/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7"/>
        <w:gridCol w:w="960"/>
        <w:gridCol w:w="1144"/>
        <w:gridCol w:w="984"/>
        <w:gridCol w:w="1202"/>
        <w:gridCol w:w="960"/>
      </w:tblGrid>
      <w:tr w:rsidR="00B4701D" w:rsidRPr="00B4701D" w:rsidTr="00B4701D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DTNascimento</w:t>
            </w:r>
            <w:proofErr w:type="spellEnd"/>
          </w:p>
        </w:tc>
      </w:tr>
      <w:tr w:rsidR="00B4701D" w:rsidRPr="00B4701D" w:rsidTr="00B470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Enzo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112212121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 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21/12/1990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B4701D" w:rsidRDefault="00B4701D"/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599"/>
        <w:gridCol w:w="1004"/>
        <w:gridCol w:w="1700"/>
        <w:gridCol w:w="960"/>
      </w:tblGrid>
      <w:tr w:rsidR="00B4701D" w:rsidRPr="00B4701D" w:rsidTr="00B4701D">
        <w:trPr>
          <w:trHeight w:val="288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Agendamentos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01D" w:rsidRPr="00B4701D" w:rsidTr="00B4701D">
        <w:trPr>
          <w:trHeight w:val="288"/>
        </w:trPr>
        <w:tc>
          <w:tcPr>
            <w:tcW w:w="3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ID_Paciente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IDMedico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DT_HORA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B4701D" w:rsidRPr="00B4701D" w:rsidTr="00B4701D">
        <w:trPr>
          <w:trHeight w:val="300"/>
        </w:trPr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20/02/2000 08:00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B4701D" w:rsidRDefault="00B4701D"/>
    <w:tbl>
      <w:tblPr>
        <w:tblW w:w="2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"/>
        <w:gridCol w:w="1646"/>
      </w:tblGrid>
      <w:tr w:rsidR="00B4701D" w:rsidRPr="00B4701D" w:rsidTr="00B4701D">
        <w:trPr>
          <w:trHeight w:val="288"/>
        </w:trPr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</w:tr>
      <w:tr w:rsidR="00B4701D" w:rsidRPr="00B4701D" w:rsidTr="00B4701D">
        <w:trPr>
          <w:trHeight w:val="288"/>
        </w:trPr>
        <w:tc>
          <w:tcPr>
            <w:tcW w:w="3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B4701D" w:rsidRPr="00B4701D" w:rsidTr="00B4701D">
        <w:trPr>
          <w:trHeight w:val="300"/>
        </w:trPr>
        <w:tc>
          <w:tcPr>
            <w:tcW w:w="3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</w:tbl>
    <w:p w:rsidR="00B4701D" w:rsidRDefault="00B4701D"/>
    <w:tbl>
      <w:tblPr>
        <w:tblW w:w="2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058"/>
      </w:tblGrid>
      <w:tr w:rsidR="00B4701D" w:rsidRPr="00B4701D" w:rsidTr="00B4701D">
        <w:trPr>
          <w:trHeight w:val="28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Status</w:t>
            </w:r>
          </w:p>
        </w:tc>
      </w:tr>
      <w:tr w:rsidR="00B4701D" w:rsidRPr="00B4701D" w:rsidTr="00B4701D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</w:t>
            </w: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atus</w:t>
            </w:r>
          </w:p>
        </w:tc>
      </w:tr>
      <w:tr w:rsidR="00B4701D" w:rsidRPr="00B4701D" w:rsidTr="00B4701D">
        <w:trPr>
          <w:trHeight w:val="28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Agendada</w:t>
            </w:r>
          </w:p>
        </w:tc>
      </w:tr>
      <w:tr w:rsidR="00B4701D" w:rsidRPr="00B4701D" w:rsidTr="00B4701D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Realizada</w:t>
            </w:r>
          </w:p>
        </w:tc>
      </w:tr>
      <w:tr w:rsidR="00B4701D" w:rsidRPr="00B4701D" w:rsidTr="00B4701D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1D" w:rsidRPr="00B4701D" w:rsidRDefault="00B4701D" w:rsidP="00B47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470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Cancelada</w:t>
            </w:r>
          </w:p>
        </w:tc>
      </w:tr>
    </w:tbl>
    <w:p w:rsidR="00B4701D" w:rsidRDefault="00B4701D"/>
    <w:p w:rsidR="005F7CD0" w:rsidRDefault="005F7CD0" w:rsidP="005F7CD0">
      <w:pPr>
        <w:pStyle w:val="cabealho2"/>
      </w:pPr>
      <w:bookmarkStart w:id="7" w:name="_Toc533767849"/>
    </w:p>
    <w:p w:rsidR="005F7CD0" w:rsidRDefault="005F7CD0" w:rsidP="005F7CD0">
      <w:pPr>
        <w:pStyle w:val="cabealho2"/>
      </w:pPr>
      <w:r>
        <w:t>Modelo Físico</w:t>
      </w:r>
    </w:p>
    <w:p w:rsidR="005F7CD0" w:rsidRDefault="005F7CD0" w:rsidP="005F7CD0">
      <w:r>
        <w:t>Insira aqui uma breve descrição sobre o modelo físico e a imagem exportada</w:t>
      </w:r>
      <w:bookmarkEnd w:id="7"/>
    </w:p>
    <w:p w:rsidR="008A05D8" w:rsidRDefault="008A05D8" w:rsidP="005F7CD0">
      <w:r w:rsidRPr="008A05D8">
        <w:rPr>
          <w:noProof/>
        </w:rPr>
        <w:drawing>
          <wp:inline distT="0" distB="0" distL="0" distR="0">
            <wp:extent cx="5732145" cy="4626905"/>
            <wp:effectExtent l="0" t="0" r="190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5D8" w:rsidRDefault="005F7CD0" w:rsidP="005F7CD0">
      <w:pPr>
        <w:pStyle w:val="cabealho2"/>
      </w:pPr>
      <w:r>
        <w:softHyphen/>
      </w:r>
      <w:r>
        <w:softHyphen/>
      </w:r>
      <w:r>
        <w:softHyphen/>
      </w:r>
      <w:bookmarkStart w:id="8" w:name="_Toc533767850"/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  <w:r w:rsidR="008A05D8">
        <w:softHyphen/>
      </w:r>
    </w:p>
    <w:p w:rsidR="008A05D8" w:rsidRPr="008A05D8" w:rsidRDefault="008A05D8" w:rsidP="005F7CD0">
      <w:pPr>
        <w:pStyle w:val="cabealho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Modelo feito pelo SQL, seguindo o script de Criação, contendo chaves primárias e estrangeiras </w:t>
      </w: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8A05D8" w:rsidRDefault="008A05D8" w:rsidP="005F7CD0">
      <w:pPr>
        <w:pStyle w:val="cabealho2"/>
      </w:pPr>
    </w:p>
    <w:p w:rsidR="00F74386" w:rsidRPr="00F74386" w:rsidRDefault="00F74386" w:rsidP="00F74386"/>
    <w:p w:rsidR="008A05D8" w:rsidRDefault="008A05D8" w:rsidP="005F7CD0">
      <w:pPr>
        <w:pStyle w:val="cabealho2"/>
      </w:pPr>
    </w:p>
    <w:bookmarkEnd w:id="8"/>
    <w:p w:rsidR="00F74386" w:rsidRDefault="00F74386" w:rsidP="00F74386">
      <w:pPr>
        <w:pStyle w:val="cabealho2"/>
      </w:pPr>
      <w:r>
        <w:t>Modelo Conceitual</w:t>
      </w:r>
    </w:p>
    <w:p w:rsidR="00F74386" w:rsidRDefault="00F74386" w:rsidP="005F7C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FA9808" wp14:editId="3FA71205">
            <wp:extent cx="4770120" cy="6865620"/>
            <wp:effectExtent l="0" t="0" r="0" b="0"/>
            <wp:docPr id="5" name="Imagem 5" descr="C:\Users\527422~1\AppData\Local\Temp\Rar$DRa0.269\SENAI_SPMEDGROUPS-master\SENAI_SPMEDGROUP_MODE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27422~1\AppData\Local\Temp\Rar$DRa0.269\SENAI_SPMEDGROUPS-master\SENAI_SPMEDGROUP_MODELO_FISIC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86" w:rsidRDefault="00F74386" w:rsidP="005F7CD0">
      <w:pPr>
        <w:rPr>
          <w:sz w:val="24"/>
          <w:szCs w:val="24"/>
        </w:rPr>
      </w:pPr>
    </w:p>
    <w:p w:rsidR="005F7CD0" w:rsidRPr="005F7CD0" w:rsidRDefault="005F7CD0" w:rsidP="005F7CD0">
      <w:pPr>
        <w:rPr>
          <w:sz w:val="24"/>
          <w:szCs w:val="24"/>
        </w:rPr>
      </w:pPr>
      <w:r w:rsidRPr="005F7CD0">
        <w:rPr>
          <w:sz w:val="24"/>
          <w:szCs w:val="24"/>
        </w:rPr>
        <w:t>Modelo feito pelo site Draw.io, explicando o modelo lógico, contendo cardinalidade</w:t>
      </w:r>
      <w:r>
        <w:rPr>
          <w:sz w:val="24"/>
          <w:szCs w:val="24"/>
        </w:rPr>
        <w:t>.</w:t>
      </w:r>
    </w:p>
    <w:p w:rsidR="005F7CD0" w:rsidRPr="005F7CD0" w:rsidRDefault="005F7CD0" w:rsidP="005F7CD0">
      <w:pPr>
        <w:rPr>
          <w:sz w:val="24"/>
          <w:szCs w:val="24"/>
        </w:rPr>
      </w:pPr>
    </w:p>
    <w:p w:rsidR="00DA19B6" w:rsidRPr="005F7CD0" w:rsidRDefault="00DA19B6" w:rsidP="005F7CD0">
      <w:pPr>
        <w:sectPr w:rsidR="00DA19B6" w:rsidRPr="005F7CD0" w:rsidSect="007C7D98">
          <w:footerReference w:type="default" r:id="rId16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5F7CD0" w:rsidRDefault="005F7CD0">
      <w:pPr>
        <w:pStyle w:val="cabealho2"/>
      </w:pPr>
      <w:bookmarkStart w:id="9" w:name="_Toc533767851"/>
    </w:p>
    <w:p w:rsidR="005F7CD0" w:rsidRDefault="005F7CD0">
      <w:pPr>
        <w:pStyle w:val="cabealho2"/>
      </w:pPr>
    </w:p>
    <w:p w:rsidR="005F7CD0" w:rsidRDefault="005F7CD0">
      <w:pPr>
        <w:pStyle w:val="cabealho2"/>
      </w:pPr>
    </w:p>
    <w:p w:rsidR="005F7CD0" w:rsidRDefault="005F7CD0">
      <w:pPr>
        <w:pStyle w:val="cabealho2"/>
      </w:pPr>
    </w:p>
    <w:p w:rsidR="00DA19B6" w:rsidRDefault="008A7F37">
      <w:pPr>
        <w:pStyle w:val="cabealho2"/>
      </w:pPr>
      <w:r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5F7CD0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Início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5F7CD0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5F7CD0" w:rsidP="005F7CD0">
      <w:pPr>
        <w:pStyle w:val="InformaesdeContato0"/>
        <w:tabs>
          <w:tab w:val="left" w:pos="7860"/>
        </w:tabs>
      </w:pPr>
      <w:r>
        <w:tab/>
      </w: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CA5" w:rsidRDefault="00172CA5">
      <w:pPr>
        <w:spacing w:after="0" w:line="240" w:lineRule="auto"/>
      </w:pPr>
      <w:r>
        <w:separator/>
      </w:r>
    </w:p>
  </w:endnote>
  <w:endnote w:type="continuationSeparator" w:id="0">
    <w:p w:rsidR="00172CA5" w:rsidRDefault="0017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86" w:rsidRDefault="00F74386">
    <w:pPr>
      <w:pStyle w:val="rodap"/>
    </w:pPr>
    <w:sdt>
      <w:sdtPr>
        <w:alias w:val="Título"/>
        <w:tag w:val=""/>
        <w:id w:val="-83613500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Documentação</w:t>
        </w:r>
      </w:sdtContent>
    </w:sdt>
    <w:r>
      <w:t xml:space="preserve"> - </w:t>
    </w:r>
    <w:sdt>
      <w:sdtPr>
        <w:alias w:val="Data"/>
        <w:tag w:val=""/>
        <w:id w:val="732427488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Content>
        <w:r>
          <w:t>janeiro de 2019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361170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CA5" w:rsidRDefault="00172CA5">
      <w:pPr>
        <w:spacing w:after="0" w:line="240" w:lineRule="auto"/>
      </w:pPr>
      <w:r>
        <w:separator/>
      </w:r>
    </w:p>
  </w:footnote>
  <w:footnote w:type="continuationSeparator" w:id="0">
    <w:p w:rsidR="00172CA5" w:rsidRDefault="00172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72CA5"/>
    <w:rsid w:val="002C440D"/>
    <w:rsid w:val="002E0003"/>
    <w:rsid w:val="00361170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F7CD0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05D8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4701D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74386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A825F5"/>
  <w15:chartTrackingRefBased/>
  <w15:docId w15:val="{A76FBC9E-BA95-4329-A61D-00887D92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q@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@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@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4711C"/>
    <w:rsid w:val="00406E44"/>
    <w:rsid w:val="004265B1"/>
    <w:rsid w:val="00571EE0"/>
    <w:rsid w:val="00667EC2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E7DA5-2849-4026-B219-970C49DA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264</TotalTime>
  <Pages>13</Pages>
  <Words>466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Enzo Romano Panebianco</cp:lastModifiedBy>
  <cp:revision>2</cp:revision>
  <dcterms:created xsi:type="dcterms:W3CDTF">2018-12-27T15:45:00Z</dcterms:created>
  <dcterms:modified xsi:type="dcterms:W3CDTF">2019-02-11T19:24:00Z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